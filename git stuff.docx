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9EA" w:rsidRDefault="00842F45">
      <w:r>
        <w:t xml:space="preserve">Git add </w:t>
      </w:r>
      <w:r>
        <w:sym w:font="Wingdings" w:char="F0E0"/>
      </w:r>
      <w:r>
        <w:t xml:space="preserve"> adds a change to a block (at local)</w:t>
      </w:r>
    </w:p>
    <w:p w:rsidR="00842F45" w:rsidRDefault="00842F45">
      <w:r>
        <w:t xml:space="preserve">Git </w:t>
      </w:r>
      <w:proofErr w:type="spellStart"/>
      <w:r>
        <w:t>init</w:t>
      </w:r>
      <w:proofErr w:type="spellEnd"/>
    </w:p>
    <w:p w:rsidR="00842F45" w:rsidRDefault="00842F45">
      <w:r>
        <w:t xml:space="preserve">Git </w:t>
      </w:r>
      <w:proofErr w:type="gramStart"/>
      <w:r>
        <w:t>add</w:t>
      </w:r>
      <w:proofErr w:type="gramEnd"/>
      <w:r>
        <w:t xml:space="preserve"> </w:t>
      </w:r>
    </w:p>
    <w:p w:rsidR="00842F45" w:rsidRDefault="00842F45">
      <w:r>
        <w:t>Git config –</w:t>
      </w:r>
      <w:proofErr w:type="spellStart"/>
      <w:r>
        <w:t>globalusername</w:t>
      </w:r>
      <w:proofErr w:type="spellEnd"/>
      <w:r>
        <w:t>””</w:t>
      </w:r>
    </w:p>
    <w:p w:rsidR="00842F45" w:rsidRDefault="00842F45">
      <w:r>
        <w:t>Git commit -m “first commit”</w:t>
      </w:r>
    </w:p>
    <w:p w:rsidR="00842F45" w:rsidRDefault="00842F45">
      <w:r>
        <w:t>Git push -u origin master</w:t>
      </w:r>
    </w:p>
    <w:p w:rsidR="00842F45" w:rsidRDefault="00842F45"/>
    <w:p w:rsidR="00842F45" w:rsidRDefault="00842F45">
      <w:proofErr w:type="spellStart"/>
      <w:r>
        <w:t>Giyt</w:t>
      </w:r>
      <w:proofErr w:type="spellEnd"/>
      <w:r>
        <w:t xml:space="preserve"> status tells you what you have in the repository</w:t>
      </w:r>
      <w:bookmarkStart w:id="0" w:name="_GoBack"/>
      <w:bookmarkEnd w:id="0"/>
    </w:p>
    <w:sectPr w:rsidR="00842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45"/>
    <w:rsid w:val="004C6CB3"/>
    <w:rsid w:val="005259EA"/>
    <w:rsid w:val="00842F45"/>
    <w:rsid w:val="00B1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99A0"/>
  <w15:chartTrackingRefBased/>
  <w15:docId w15:val="{A5BAD2A6-06EC-4E79-A2FA-1F3B2670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70FCCC6E</Template>
  <TotalTime>85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Miles, Raymond</dc:creator>
  <cp:keywords/>
  <dc:description/>
  <cp:lastModifiedBy>Miles, Raymond</cp:lastModifiedBy>
  <cp:revision>1</cp:revision>
  <dcterms:created xsi:type="dcterms:W3CDTF">2018-10-30T16:29:00Z</dcterms:created>
  <dcterms:modified xsi:type="dcterms:W3CDTF">2018-10-30T17:54:00Z</dcterms:modified>
</cp:coreProperties>
</file>